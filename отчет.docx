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DB2A7" w14:textId="4EB666BA" w:rsidR="009D10F9" w:rsidRPr="004758AC" w:rsidRDefault="0099481E" w:rsidP="0099481E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Сотрудники</w:t>
      </w:r>
    </w:p>
    <w:p w14:paraId="044B36EC" w14:textId="34823070" w:rsidR="009D10F9" w:rsidRDefault="009D10F9" w:rsidP="00284A89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/>
      </w:r>
    </w:p>
    <w:p w14:paraId="01890C63" w14:textId="13F4BF4C" w:rsidR="009D10F9" w:rsidRDefault="007E27CD" w:rsidP="00284A89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Hello</w:t>
      </w:r>
      <w:r w:rsidR="000A7D8C">
        <w:rPr>
          <w:rFonts w:ascii="Times New Roman" w:hAnsi="Times New Roman"/>
          <w:b/>
          <w:sz w:val="24"/>
          <w:szCs w:val="24"/>
          <w:lang w:val="en-US"/>
        </w:rPr>
        <w:t>,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 xml:space="preserve">Oleg547_CUSTOM</w:t>
      </w:r>
    </w:p>
    <w:p w14:paraId="692AC194" w14:textId="389B088F" w:rsidR="0099481E" w:rsidRDefault="0099481E" w:rsidP="0099481E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  <w:t xml:space="preserve"/>
      </w:r>
    </w:p>
    <w:p w14:paraId="4E60242D" w14:textId="1B72BEA9" w:rsidR="0099481E" w:rsidRPr="007E27CD" w:rsidRDefault="004758AC" w:rsidP="0099481E">
      <w:pPr>
        <w:tabs>
          <w:tab w:val="left" w:pos="2856"/>
        </w:tabs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proofErr w:type="gramStart"/>
      <w:r w:rsidR="0099481E">
        <w:rPr>
          <w:rFonts w:ascii="Times New Roman" w:hAnsi="Times New Roman"/>
          <w:b/>
          <w:sz w:val="24"/>
          <w:szCs w:val="24"/>
          <w:lang w:val="en-US"/>
        </w:rPr>
        <w:t xml:space="preserve">Статья 40</w:t>
      </w:r>
    </w:p>
    <w:p w14:paraId="4D1514AB" w14:textId="0B2D1903" w:rsidR="0099481E" w:rsidRPr="007E27CD" w:rsidRDefault="0099481E" w:rsidP="00425A13">
      <w:pPr>
        <w:ind w:firstLine="708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/>
      </w:r>
    </w:p>
    <w:p w14:paraId="4E60242D" w14:textId="1B72BEA9" w:rsidR="0099481E" w:rsidRPr="007E27CD" w:rsidRDefault="004758AC" w:rsidP="0099481E">
      <w:pPr>
        <w:tabs>
          <w:tab w:val="left" w:pos="2856"/>
        </w:tabs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proofErr w:type="gramStart"/>
      <w:r w:rsidR="0099481E">
        <w:rPr>
          <w:rFonts w:ascii="Times New Roman" w:hAnsi="Times New Roman"/>
          <w:b/>
          <w:sz w:val="24"/>
          <w:szCs w:val="24"/>
          <w:lang w:val="en-US"/>
        </w:rPr>
        <w:t xml:space="preserve">Статья 4</w:t>
      </w:r>
    </w:p>
    <w:p w14:paraId="4D1514AB" w14:textId="0B2D1903" w:rsidR="0099481E" w:rsidRPr="007E27CD" w:rsidRDefault="0099481E" w:rsidP="00425A13">
      <w:pPr>
        <w:ind w:firstLine="708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/>
      </w:r>
      <w:r>
        <w:rPr>
          <w:rFonts w:ascii="Times New Roman" w:hAnsi="Times New Roman"/>
          <w:b/>
          <w:sz w:val="24"/>
          <w:szCs w:val="24"/>
          <w:lang w:val="en-US"/>
        </w:rPr>
        <w:tab/>
      </w:r>
    </w:p>
    <w:p w14:paraId="604CD8D6" w14:textId="673DA33D" w:rsidR="009D10F9" w:rsidRDefault="009D10F9" w:rsidP="00284A89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/>
      </w:r>
    </w:p>
    <w:p w14:paraId="01890C63" w14:textId="13F4BF4C" w:rsidR="009D10F9" w:rsidRDefault="007E27CD" w:rsidP="00284A89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Hello</w:t>
      </w:r>
      <w:r w:rsidR="000A7D8C">
        <w:rPr>
          <w:rFonts w:ascii="Times New Roman" w:hAnsi="Times New Roman"/>
          <w:b/>
          <w:sz w:val="24"/>
          <w:szCs w:val="24"/>
          <w:lang w:val="en-US"/>
        </w:rPr>
        <w:t>,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 xml:space="preserve">Sayan547_CUSTOM</w:t>
      </w:r>
    </w:p>
    <w:p w14:paraId="692AC194" w14:textId="389B088F" w:rsidR="0099481E" w:rsidRDefault="0099481E" w:rsidP="0099481E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  <w:t xml:space="preserve"/>
      </w:r>
    </w:p>
    <w:p w14:paraId="4E60242D" w14:textId="1B72BEA9" w:rsidR="0099481E" w:rsidRPr="007E27CD" w:rsidRDefault="004758AC" w:rsidP="0099481E">
      <w:pPr>
        <w:tabs>
          <w:tab w:val="left" w:pos="2856"/>
        </w:tabs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proofErr w:type="gramStart"/>
      <w:r w:rsidR="0099481E">
        <w:rPr>
          <w:rFonts w:ascii="Times New Roman" w:hAnsi="Times New Roman"/>
          <w:b/>
          <w:sz w:val="24"/>
          <w:szCs w:val="24"/>
          <w:lang w:val="en-US"/>
        </w:rPr>
        <w:t xml:space="preserve">Статьм</w:t>
      </w:r>
    </w:p>
    <w:p w14:paraId="4D1514AB" w14:textId="0B2D1903" w:rsidR="0099481E" w:rsidRPr="007E27CD" w:rsidRDefault="0099481E" w:rsidP="00425A13">
      <w:pPr>
        <w:ind w:firstLine="708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/>
      </w:r>
    </w:p>
    <w:p w14:paraId="4E60242D" w14:textId="1B72BEA9" w:rsidR="0099481E" w:rsidRPr="007E27CD" w:rsidRDefault="004758AC" w:rsidP="0099481E">
      <w:pPr>
        <w:tabs>
          <w:tab w:val="left" w:pos="2856"/>
        </w:tabs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proofErr w:type="gramStart"/>
      <w:r w:rsidR="0099481E">
        <w:rPr>
          <w:rFonts w:ascii="Times New Roman" w:hAnsi="Times New Roman"/>
          <w:b/>
          <w:sz w:val="24"/>
          <w:szCs w:val="24"/>
          <w:lang w:val="en-US"/>
        </w:rPr>
        <w:t xml:space="preserve">Статья 4444</w:t>
      </w:r>
    </w:p>
    <w:p w14:paraId="4D1514AB" w14:textId="0B2D1903" w:rsidR="0099481E" w:rsidRPr="007E27CD" w:rsidRDefault="0099481E" w:rsidP="00425A13">
      <w:pPr>
        <w:ind w:firstLine="708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/>
      </w:r>
    </w:p>
    <w:p w14:paraId="4E60242D" w14:textId="1B72BEA9" w:rsidR="0099481E" w:rsidRPr="007E27CD" w:rsidRDefault="004758AC" w:rsidP="0099481E">
      <w:pPr>
        <w:tabs>
          <w:tab w:val="left" w:pos="2856"/>
        </w:tabs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proofErr w:type="gramStart"/>
      <w:r w:rsidR="0099481E">
        <w:rPr>
          <w:rFonts w:ascii="Times New Roman" w:hAnsi="Times New Roman"/>
          <w:b/>
          <w:sz w:val="24"/>
          <w:szCs w:val="24"/>
          <w:lang w:val="en-US"/>
        </w:rPr>
        <w:t xml:space="preserve">Статья 500</w:t>
      </w:r>
    </w:p>
    <w:p w14:paraId="4D1514AB" w14:textId="0B2D1903" w:rsidR="0099481E" w:rsidRPr="007E27CD" w:rsidRDefault="0099481E" w:rsidP="00425A13">
      <w:pPr>
        <w:ind w:firstLine="708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/>
      </w:r>
    </w:p>
    <w:p w14:paraId="4E60242D" w14:textId="1B72BEA9" w:rsidR="0099481E" w:rsidRPr="007E27CD" w:rsidRDefault="004758AC" w:rsidP="0099481E">
      <w:pPr>
        <w:tabs>
          <w:tab w:val="left" w:pos="2856"/>
        </w:tabs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proofErr w:type="gramStart"/>
      <w:r w:rsidR="0099481E">
        <w:rPr>
          <w:rFonts w:ascii="Times New Roman" w:hAnsi="Times New Roman"/>
          <w:b/>
          <w:sz w:val="24"/>
          <w:szCs w:val="24"/>
          <w:lang w:val="en-US"/>
        </w:rPr>
        <w:t xml:space="preserve">Статья 1</w:t>
      </w:r>
    </w:p>
    <w:p w14:paraId="4D1514AB" w14:textId="0B2D1903" w:rsidR="0099481E" w:rsidRPr="007E27CD" w:rsidRDefault="0099481E" w:rsidP="00425A13">
      <w:pPr>
        <w:ind w:firstLine="708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/>
      </w:r>
    </w:p>
    <w:p w14:paraId="4E60242D" w14:textId="1B72BEA9" w:rsidR="0099481E" w:rsidRPr="007E27CD" w:rsidRDefault="004758AC" w:rsidP="0099481E">
      <w:pPr>
        <w:tabs>
          <w:tab w:val="left" w:pos="2856"/>
        </w:tabs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proofErr w:type="gramStart"/>
      <w:r w:rsidR="0099481E">
        <w:rPr>
          <w:rFonts w:ascii="Times New Roman" w:hAnsi="Times New Roman"/>
          <w:b/>
          <w:sz w:val="24"/>
          <w:szCs w:val="24"/>
          <w:lang w:val="en-US"/>
        </w:rPr>
        <w:t xml:space="preserve">Статья 455</w:t>
      </w:r>
    </w:p>
    <w:p w14:paraId="4D1514AB" w14:textId="0B2D1903" w:rsidR="0099481E" w:rsidRPr="007E27CD" w:rsidRDefault="0099481E" w:rsidP="00425A13">
      <w:pPr>
        <w:ind w:firstLine="708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/>
      </w:r>
    </w:p>
    <w:p w14:paraId="4E60242D" w14:textId="1B72BEA9" w:rsidR="0099481E" w:rsidRPr="007E27CD" w:rsidRDefault="004758AC" w:rsidP="0099481E">
      <w:pPr>
        <w:tabs>
          <w:tab w:val="left" w:pos="2856"/>
        </w:tabs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proofErr w:type="gramStart"/>
      <w:r w:rsidR="0099481E">
        <w:rPr>
          <w:rFonts w:ascii="Times New Roman" w:hAnsi="Times New Roman"/>
          <w:b/>
          <w:sz w:val="24"/>
          <w:szCs w:val="24"/>
          <w:lang w:val="en-US"/>
        </w:rPr>
        <w:t xml:space="preserve">Статья 228</w:t>
      </w:r>
    </w:p>
    <w:p w14:paraId="4D1514AB" w14:textId="0B2D1903" w:rsidR="0099481E" w:rsidRPr="007E27CD" w:rsidRDefault="0099481E" w:rsidP="00425A13">
      <w:pPr>
        <w:ind w:firstLine="708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/>
      </w:r>
      <w:r>
        <w:rPr>
          <w:rFonts w:ascii="Times New Roman" w:hAnsi="Times New Roman"/>
          <w:b/>
          <w:sz w:val="24"/>
          <w:szCs w:val="24"/>
          <w:lang w:val="en-US"/>
        </w:rPr>
        <w:tab/>
      </w:r>
    </w:p>
    <w:p w14:paraId="604CD8D6" w14:textId="673DA33D" w:rsidR="009D10F9" w:rsidRDefault="009D10F9" w:rsidP="00284A89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/>
      </w:r>
    </w:p>
    <w:p w14:paraId="01890C63" w14:textId="13F4BF4C" w:rsidR="009D10F9" w:rsidRDefault="007E27CD" w:rsidP="00284A89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Hello</w:t>
      </w:r>
      <w:r w:rsidR="000A7D8C">
        <w:rPr>
          <w:rFonts w:ascii="Times New Roman" w:hAnsi="Times New Roman"/>
          <w:b/>
          <w:sz w:val="24"/>
          <w:szCs w:val="24"/>
          <w:lang w:val="en-US"/>
        </w:rPr>
        <w:t>,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 xml:space="preserve">Ivan547_CUSTOM</w:t>
      </w:r>
    </w:p>
    <w:p w14:paraId="692AC194" w14:textId="389B088F" w:rsidR="0099481E" w:rsidRDefault="0099481E" w:rsidP="0099481E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  <w:t xml:space="preserve"/>
      </w:r>
      <w:r>
        <w:rPr>
          <w:rFonts w:ascii="Times New Roman" w:hAnsi="Times New Roman"/>
          <w:b/>
          <w:sz w:val="24"/>
          <w:szCs w:val="24"/>
          <w:lang w:val="en-US"/>
        </w:rPr>
        <w:tab/>
      </w:r>
    </w:p>
    <w:p w14:paraId="604CD8D6" w14:textId="673DA33D" w:rsidR="009D10F9" w:rsidRDefault="009D10F9" w:rsidP="00284A89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/>
      </w:r>
    </w:p>
    <w:p w14:paraId="4BF71391" w14:textId="77777777" w:rsidR="009D10F9" w:rsidRPr="00331225" w:rsidRDefault="009D10F9" w:rsidP="00284A89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1EEE8B35" w14:textId="77777777" w:rsidR="000E4696" w:rsidRPr="007E27CD" w:rsidRDefault="000E4696" w:rsidP="00284A89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sectPr w:rsidR="000E4696" w:rsidRPr="007E27CD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A5A"/>
    <w:rsid w:val="00005EBD"/>
    <w:rsid w:val="00010563"/>
    <w:rsid w:val="00020D9A"/>
    <w:rsid w:val="00083E1E"/>
    <w:rsid w:val="000A7D8C"/>
    <w:rsid w:val="000B3F5E"/>
    <w:rsid w:val="000D2E46"/>
    <w:rsid w:val="000E4696"/>
    <w:rsid w:val="000E6E73"/>
    <w:rsid w:val="000F7D57"/>
    <w:rsid w:val="00116248"/>
    <w:rsid w:val="00137434"/>
    <w:rsid w:val="0015052B"/>
    <w:rsid w:val="001C7374"/>
    <w:rsid w:val="001E046D"/>
    <w:rsid w:val="00274D57"/>
    <w:rsid w:val="00284A89"/>
    <w:rsid w:val="002872C5"/>
    <w:rsid w:val="00293898"/>
    <w:rsid w:val="002A522F"/>
    <w:rsid w:val="002B781C"/>
    <w:rsid w:val="002C1800"/>
    <w:rsid w:val="00331225"/>
    <w:rsid w:val="003316CA"/>
    <w:rsid w:val="003852EA"/>
    <w:rsid w:val="003C3C71"/>
    <w:rsid w:val="003E1E18"/>
    <w:rsid w:val="003E4F9C"/>
    <w:rsid w:val="00400BC4"/>
    <w:rsid w:val="00425A13"/>
    <w:rsid w:val="00456C8F"/>
    <w:rsid w:val="004758AC"/>
    <w:rsid w:val="004B01A9"/>
    <w:rsid w:val="004E63C7"/>
    <w:rsid w:val="004F2848"/>
    <w:rsid w:val="00526F01"/>
    <w:rsid w:val="0056276B"/>
    <w:rsid w:val="00574A4F"/>
    <w:rsid w:val="005868F4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31010"/>
    <w:rsid w:val="0075065F"/>
    <w:rsid w:val="0076607F"/>
    <w:rsid w:val="007E27CD"/>
    <w:rsid w:val="00823A26"/>
    <w:rsid w:val="00851AE4"/>
    <w:rsid w:val="00860D4E"/>
    <w:rsid w:val="00874319"/>
    <w:rsid w:val="0089252B"/>
    <w:rsid w:val="008E376B"/>
    <w:rsid w:val="008E7E60"/>
    <w:rsid w:val="009076CB"/>
    <w:rsid w:val="009679A8"/>
    <w:rsid w:val="0099481E"/>
    <w:rsid w:val="009971D5"/>
    <w:rsid w:val="009B01BB"/>
    <w:rsid w:val="009D10F9"/>
    <w:rsid w:val="009F0A5A"/>
    <w:rsid w:val="00A403F5"/>
    <w:rsid w:val="00A47E60"/>
    <w:rsid w:val="00A65840"/>
    <w:rsid w:val="00A76185"/>
    <w:rsid w:val="00A80FBA"/>
    <w:rsid w:val="00B638DD"/>
    <w:rsid w:val="00B95784"/>
    <w:rsid w:val="00BB7104"/>
    <w:rsid w:val="00C65A12"/>
    <w:rsid w:val="00C852F2"/>
    <w:rsid w:val="00D037F6"/>
    <w:rsid w:val="00D136BD"/>
    <w:rsid w:val="00D519D7"/>
    <w:rsid w:val="00D532BB"/>
    <w:rsid w:val="00D66F69"/>
    <w:rsid w:val="00D72A14"/>
    <w:rsid w:val="00DB6CF3"/>
    <w:rsid w:val="00DF16A0"/>
    <w:rsid w:val="00E02672"/>
    <w:rsid w:val="00E16E9A"/>
    <w:rsid w:val="00E21804"/>
    <w:rsid w:val="00E552D9"/>
    <w:rsid w:val="00EE0F01"/>
    <w:rsid w:val="00EF4C52"/>
    <w:rsid w:val="00F06337"/>
    <w:rsid w:val="00F37DF6"/>
    <w:rsid w:val="00F443FD"/>
    <w:rsid w:val="00F45ECD"/>
    <w:rsid w:val="00F46403"/>
    <w:rsid w:val="00FA00D9"/>
    <w:rsid w:val="00FB5585"/>
    <w:rsid w:val="00FD6CBD"/>
    <w:rsid w:val="00FE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F6A65"/>
  <w15:docId w15:val="{0792A7E3-202A-49B6-9B6E-53E582B5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запрос по бенефициару1</Template>
  <TotalTime>55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Саян Гармаев</cp:lastModifiedBy>
  <cp:revision>15</cp:revision>
  <cp:lastPrinted>2016-11-09T08:03:00Z</cp:lastPrinted>
  <dcterms:created xsi:type="dcterms:W3CDTF">2019-02-21T08:44:00Z</dcterms:created>
  <dcterms:modified xsi:type="dcterms:W3CDTF">2020-12-09T16:33:00Z</dcterms:modified>
</cp:coreProperties>
</file>